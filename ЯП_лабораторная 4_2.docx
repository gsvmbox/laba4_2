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CEE" w:rsidRPr="00201987" w:rsidRDefault="00562CEE">
      <w:p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Лабораторная работа 4.2</w:t>
      </w:r>
    </w:p>
    <w:p w:rsidR="00562CEE" w:rsidRPr="00201987" w:rsidRDefault="00562CEE">
      <w:p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ВСЕ ЗАДАНИЯ ДЛЯ ЛАТИННИЦЫ!!!</w:t>
      </w:r>
    </w:p>
    <w:p w:rsidR="00562CEE" w:rsidRPr="00201987" w:rsidRDefault="00562CEE">
      <w:p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Необходимо сделать меню, к которому можно обращаться несколько раз. Каждое задание делать в виде отдельной функции. К каждой функции написать комментарий: что она делает, что подается на вход, что на выход, какие входные данные изменяются в результате работы функции.</w:t>
      </w:r>
    </w:p>
    <w:p w:rsidR="00562CEE" w:rsidRPr="00201987" w:rsidRDefault="00562CEE" w:rsidP="00BB1CCC">
      <w:p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написать набор функций для работы с файловой системой:</w:t>
      </w:r>
    </w:p>
    <w:p w:rsidR="00562CEE" w:rsidRPr="00201987" w:rsidRDefault="00562CEE" w:rsidP="00B8091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string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format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(const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string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) по введенному полному расположению файла получить расширение, </w:t>
      </w:r>
    </w:p>
    <w:p w:rsidR="00562CEE" w:rsidRPr="00201987" w:rsidRDefault="00562CEE" w:rsidP="00B8091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string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name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(const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string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) по введенному полному расположению файла получить название, </w:t>
      </w:r>
    </w:p>
    <w:p w:rsidR="00562CEE" w:rsidRPr="00201987" w:rsidRDefault="00562CEE" w:rsidP="00B8091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string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(const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string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) по введенному полному расположению файла получить расположение,</w:t>
      </w:r>
    </w:p>
    <w:p w:rsidR="00562CEE" w:rsidRPr="00201987" w:rsidRDefault="00562CEE" w:rsidP="00B8091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char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disk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(const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string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) по введенному полному расположению файла получить название диска,</w:t>
      </w:r>
    </w:p>
    <w:p w:rsidR="00562CEE" w:rsidRPr="00201987" w:rsidRDefault="00562CEE" w:rsidP="00B8091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bool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rename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(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string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*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) по введенному полному расположению файла и новому имени  переименовать файл, </w:t>
      </w:r>
    </w:p>
    <w:p w:rsidR="00562CEE" w:rsidRPr="00201987" w:rsidRDefault="00562CEE" w:rsidP="00B80917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bool file_copy(const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string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) по введенному полному расположению файла создать копию файла (имя копии получается приписыванием  «_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copy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» к имени файла).</w:t>
      </w:r>
    </w:p>
    <w:p w:rsidR="00562CEE" w:rsidRPr="00201987" w:rsidRDefault="00562CEE" w:rsidP="00B80917">
      <w:pPr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При реализации функций 1-5 должна реализовываться работа со строками (</w:t>
      </w:r>
      <w:r w:rsidRPr="008820F5">
        <w:rPr>
          <w:rFonts w:ascii="Times New Roman" w:hAnsi="Times New Roman"/>
          <w:i/>
          <w:color w:val="000000"/>
          <w:sz w:val="24"/>
          <w:szCs w:val="24"/>
          <w:shd w:val="clear" w:color="auto" w:fill="FFFFFF"/>
          <w:lang w:val="ru-RU"/>
        </w:rPr>
        <w:t>работа с файловой системой не происходит)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: разбор строк, получение нужной информации из строки, заданной определенным форматом.</w:t>
      </w:r>
    </w:p>
    <w:p w:rsidR="00562CEE" w:rsidRPr="00201987" w:rsidRDefault="00562CEE" w:rsidP="00571AEF">
      <w:pPr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В функции 6 нужно </w:t>
      </w:r>
    </w:p>
    <w:p w:rsidR="00562CEE" w:rsidRPr="00201987" w:rsidRDefault="00562CEE" w:rsidP="00571AEF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открыть файл, полное расположение которого задано аргументом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, если такого файла нет или он не открывается вернуть false;</w:t>
      </w:r>
    </w:p>
    <w:p w:rsidR="00562CEE" w:rsidRPr="00201987" w:rsidRDefault="00562CEE" w:rsidP="00571AEF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создать (открыть) файл, полное расположение которого получается из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приписыванием  «_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copy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» к имени файла, если неуспешно, вернуть false; </w:t>
      </w:r>
    </w:p>
    <w:p w:rsidR="00562CEE" w:rsidRPr="00201987" w:rsidRDefault="00562CEE" w:rsidP="00571AEF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реализовать построчное или посимвольное считывание из 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file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path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full</w:t>
      </w: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и соответствующую запись в созданный файл. Буфер не должен быть меньше длины файла.</w:t>
      </w:r>
    </w:p>
    <w:p w:rsidR="00562CEE" w:rsidRPr="00201987" w:rsidRDefault="00562CEE" w:rsidP="00571AEF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201987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Закрыть оба файла и вернуть true.</w:t>
      </w:r>
    </w:p>
    <w:sectPr w:rsidR="00562CEE" w:rsidRPr="00201987" w:rsidSect="006058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63CCE"/>
    <w:multiLevelType w:val="hybridMultilevel"/>
    <w:tmpl w:val="D5D4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EEC0C2E"/>
    <w:multiLevelType w:val="hybridMultilevel"/>
    <w:tmpl w:val="F8D21AF6"/>
    <w:lvl w:ilvl="0" w:tplc="B4E8C7BA">
      <w:start w:val="1"/>
      <w:numFmt w:val="russianLow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297A"/>
    <w:rsid w:val="000A1071"/>
    <w:rsid w:val="0016309A"/>
    <w:rsid w:val="001770CA"/>
    <w:rsid w:val="001D2C7A"/>
    <w:rsid w:val="00201987"/>
    <w:rsid w:val="00315801"/>
    <w:rsid w:val="00464391"/>
    <w:rsid w:val="00562CEE"/>
    <w:rsid w:val="00571AEF"/>
    <w:rsid w:val="00605888"/>
    <w:rsid w:val="00632752"/>
    <w:rsid w:val="006C6A33"/>
    <w:rsid w:val="008820F5"/>
    <w:rsid w:val="008C297A"/>
    <w:rsid w:val="008E17DF"/>
    <w:rsid w:val="009539D1"/>
    <w:rsid w:val="00A015FB"/>
    <w:rsid w:val="00A433DE"/>
    <w:rsid w:val="00A914CC"/>
    <w:rsid w:val="00AC154C"/>
    <w:rsid w:val="00AF344D"/>
    <w:rsid w:val="00B80917"/>
    <w:rsid w:val="00BB1CCC"/>
    <w:rsid w:val="00BB3484"/>
    <w:rsid w:val="00D17BB8"/>
    <w:rsid w:val="00DA09FD"/>
    <w:rsid w:val="00E11D28"/>
    <w:rsid w:val="00E46BFC"/>
    <w:rsid w:val="00E57350"/>
    <w:rsid w:val="00E80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88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15801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8E17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857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2862</TotalTime>
  <Pages>1</Pages>
  <Words>267</Words>
  <Characters>1527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User Windows</cp:lastModifiedBy>
  <cp:revision>6</cp:revision>
  <dcterms:created xsi:type="dcterms:W3CDTF">2020-10-31T11:41:00Z</dcterms:created>
  <dcterms:modified xsi:type="dcterms:W3CDTF">2023-10-27T16:29:00Z</dcterms:modified>
</cp:coreProperties>
</file>